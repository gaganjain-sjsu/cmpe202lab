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A7A1C" w14:textId="2004426E" w:rsidR="00047829" w:rsidRPr="004A650E" w:rsidRDefault="00462B11">
      <w:pPr>
        <w:pStyle w:val="Title"/>
        <w:rPr>
          <w:sz w:val="56"/>
        </w:rPr>
      </w:pPr>
      <w:r w:rsidRPr="004A650E">
        <w:rPr>
          <w:sz w:val="56"/>
        </w:rPr>
        <w:t>Weekly Journal</w:t>
      </w:r>
      <w:r w:rsidR="000F6D8D" w:rsidRPr="004A650E">
        <w:rPr>
          <w:sz w:val="56"/>
        </w:rPr>
        <w:t xml:space="preserve"> </w:t>
      </w:r>
      <w:r w:rsidRPr="004A650E">
        <w:rPr>
          <w:sz w:val="56"/>
        </w:rPr>
        <w:t xml:space="preserve">of </w:t>
      </w:r>
      <w:r w:rsidR="000F6D8D" w:rsidRPr="004A650E">
        <w:rPr>
          <w:sz w:val="56"/>
        </w:rPr>
        <w:t>XP Core V</w:t>
      </w:r>
      <w:bookmarkStart w:id="0" w:name="_GoBack"/>
      <w:bookmarkEnd w:id="0"/>
      <w:r w:rsidR="000F6D8D" w:rsidRPr="004A650E">
        <w:rPr>
          <w:sz w:val="56"/>
        </w:rPr>
        <w:t xml:space="preserve">alues </w:t>
      </w:r>
    </w:p>
    <w:p w14:paraId="761B57DD" w14:textId="77777777" w:rsidR="00047829" w:rsidRDefault="000F6D8D">
      <w:pPr>
        <w:pStyle w:val="Heading1"/>
      </w:pPr>
      <w:r>
        <w:t>Feedback</w:t>
      </w:r>
    </w:p>
    <w:p w14:paraId="0BBDBB9E" w14:textId="61CAC00F" w:rsidR="007C7231" w:rsidRPr="007C7231" w:rsidRDefault="0074395B" w:rsidP="007C723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 xml:space="preserve">Feedback is </w:t>
      </w:r>
      <w:r w:rsidR="00A34243" w:rsidRPr="009938DA">
        <w:rPr>
          <w:sz w:val="28"/>
          <w:szCs w:val="28"/>
        </w:rPr>
        <w:t xml:space="preserve">valuable information, </w:t>
      </w:r>
      <w:r w:rsidRPr="009938DA">
        <w:rPr>
          <w:sz w:val="28"/>
          <w:szCs w:val="28"/>
        </w:rPr>
        <w:t xml:space="preserve">one of the most </w:t>
      </w:r>
      <w:r w:rsidR="007C7231">
        <w:rPr>
          <w:sz w:val="28"/>
          <w:szCs w:val="28"/>
        </w:rPr>
        <w:t>important</w:t>
      </w:r>
      <w:r w:rsidRPr="009938DA">
        <w:rPr>
          <w:sz w:val="28"/>
          <w:szCs w:val="28"/>
        </w:rPr>
        <w:t xml:space="preserve"> means </w:t>
      </w:r>
      <w:r w:rsidR="007C7231">
        <w:rPr>
          <w:sz w:val="28"/>
          <w:szCs w:val="28"/>
        </w:rPr>
        <w:t xml:space="preserve">to enhance performance. It helps people evaluate </w:t>
      </w:r>
      <w:r w:rsidR="007C7231" w:rsidRPr="007C7231">
        <w:rPr>
          <w:sz w:val="28"/>
          <w:szCs w:val="28"/>
        </w:rPr>
        <w:t>how others perceive their performance.</w:t>
      </w:r>
    </w:p>
    <w:p w14:paraId="062DE812" w14:textId="3B1C59FD" w:rsidR="00303467" w:rsidRPr="009938DA" w:rsidRDefault="00303467" w:rsidP="0030346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>Sharing feedback with the team or getting feedback</w:t>
      </w:r>
      <w:r w:rsidR="00A34243" w:rsidRPr="009938DA">
        <w:rPr>
          <w:sz w:val="28"/>
          <w:szCs w:val="28"/>
        </w:rPr>
        <w:t xml:space="preserve"> </w:t>
      </w:r>
      <w:r w:rsidRPr="009938DA">
        <w:rPr>
          <w:sz w:val="28"/>
          <w:szCs w:val="28"/>
        </w:rPr>
        <w:t>from the team leads to continuous improvement.</w:t>
      </w:r>
    </w:p>
    <w:p w14:paraId="22602E84" w14:textId="5BDA91E2" w:rsidR="00303467" w:rsidRPr="009938DA" w:rsidRDefault="00303467" w:rsidP="00303467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 xml:space="preserve">We tried to develop an environment of trust, where feedback is viewed as an opportunity of growth and each person is comfortable sharing feedback. </w:t>
      </w:r>
    </w:p>
    <w:p w14:paraId="0898C2C9" w14:textId="3AD79EC8" w:rsidR="0012658D" w:rsidRDefault="00303467" w:rsidP="0012658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 xml:space="preserve">In </w:t>
      </w:r>
      <w:r w:rsidR="009938DA">
        <w:rPr>
          <w:sz w:val="28"/>
          <w:szCs w:val="28"/>
        </w:rPr>
        <w:t>this week’s meeting</w:t>
      </w:r>
      <w:r w:rsidR="0012658D" w:rsidRPr="009938DA">
        <w:rPr>
          <w:sz w:val="28"/>
          <w:szCs w:val="28"/>
        </w:rPr>
        <w:t xml:space="preserve">, we encouraged feedback </w:t>
      </w:r>
      <w:r w:rsidR="009938DA">
        <w:rPr>
          <w:sz w:val="28"/>
          <w:szCs w:val="28"/>
        </w:rPr>
        <w:t xml:space="preserve">from each member </w:t>
      </w:r>
      <w:r w:rsidR="009938DA" w:rsidRPr="009938DA">
        <w:rPr>
          <w:sz w:val="28"/>
          <w:szCs w:val="28"/>
        </w:rPr>
        <w:t>on the project</w:t>
      </w:r>
      <w:r w:rsidR="009938DA">
        <w:rPr>
          <w:sz w:val="28"/>
          <w:szCs w:val="28"/>
        </w:rPr>
        <w:t>.</w:t>
      </w:r>
      <w:r w:rsidR="0012658D" w:rsidRPr="009938DA">
        <w:rPr>
          <w:sz w:val="28"/>
          <w:szCs w:val="28"/>
        </w:rPr>
        <w:t xml:space="preserve"> Based on the feedback </w:t>
      </w:r>
      <w:r w:rsidR="009938DA">
        <w:rPr>
          <w:sz w:val="28"/>
          <w:szCs w:val="28"/>
        </w:rPr>
        <w:t>we received,</w:t>
      </w:r>
      <w:r w:rsidR="0012658D" w:rsidRPr="009938DA">
        <w:rPr>
          <w:sz w:val="28"/>
          <w:szCs w:val="28"/>
        </w:rPr>
        <w:t xml:space="preserve"> some of the members were new to GitHub. So, we had a training session </w:t>
      </w:r>
      <w:r w:rsidR="000D63AF">
        <w:rPr>
          <w:sz w:val="28"/>
          <w:szCs w:val="28"/>
        </w:rPr>
        <w:t xml:space="preserve">which </w:t>
      </w:r>
      <w:r w:rsidR="009938DA">
        <w:rPr>
          <w:sz w:val="28"/>
          <w:szCs w:val="28"/>
        </w:rPr>
        <w:t>helped everyone get familiar with GitHub.</w:t>
      </w:r>
      <w:r w:rsidR="0012658D" w:rsidRPr="009938DA">
        <w:rPr>
          <w:sz w:val="28"/>
          <w:szCs w:val="28"/>
        </w:rPr>
        <w:t xml:space="preserve"> </w:t>
      </w:r>
    </w:p>
    <w:p w14:paraId="1BD20356" w14:textId="05947A94" w:rsidR="009938DA" w:rsidRPr="009938DA" w:rsidRDefault="009938DA" w:rsidP="0012658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Also, in the meeting, every member gave their feedback on the project activity</w:t>
      </w:r>
      <w:r w:rsidR="000D63AF">
        <w:rPr>
          <w:sz w:val="28"/>
          <w:szCs w:val="28"/>
        </w:rPr>
        <w:t xml:space="preserve"> they found interesting</w:t>
      </w:r>
      <w:r>
        <w:rPr>
          <w:sz w:val="28"/>
          <w:szCs w:val="28"/>
        </w:rPr>
        <w:t>. This helped us in choosing the activity quickly.</w:t>
      </w:r>
    </w:p>
    <w:p w14:paraId="226284F6" w14:textId="7E018AF2" w:rsidR="0012658D" w:rsidRPr="009938DA" w:rsidRDefault="0012658D" w:rsidP="0012658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 xml:space="preserve">In the coming weeks, we </w:t>
      </w:r>
      <w:r w:rsidRPr="009938DA">
        <w:rPr>
          <w:sz w:val="28"/>
          <w:szCs w:val="28"/>
        </w:rPr>
        <w:t xml:space="preserve">plan to </w:t>
      </w:r>
      <w:r w:rsidR="00A91629" w:rsidRPr="009938DA">
        <w:rPr>
          <w:sz w:val="28"/>
          <w:szCs w:val="28"/>
        </w:rPr>
        <w:t xml:space="preserve">continue </w:t>
      </w:r>
      <w:r w:rsidRPr="009938DA">
        <w:rPr>
          <w:sz w:val="28"/>
          <w:szCs w:val="28"/>
        </w:rPr>
        <w:t xml:space="preserve">having </w:t>
      </w:r>
      <w:r w:rsidRPr="009938DA">
        <w:rPr>
          <w:sz w:val="28"/>
          <w:szCs w:val="28"/>
        </w:rPr>
        <w:t xml:space="preserve">feedback sessions, </w:t>
      </w:r>
      <w:r w:rsidR="009938DA" w:rsidRPr="009938DA">
        <w:rPr>
          <w:sz w:val="28"/>
          <w:szCs w:val="28"/>
        </w:rPr>
        <w:t>so that everyone can grow and improve.</w:t>
      </w:r>
    </w:p>
    <w:p w14:paraId="1582B36A" w14:textId="0C4E6E94" w:rsidR="009938DA" w:rsidRDefault="009938DA" w:rsidP="009938DA"/>
    <w:p w14:paraId="79DA47E3" w14:textId="1C3C6658" w:rsidR="00047829" w:rsidRDefault="0074395B">
      <w:r>
        <w:t xml:space="preserve"> </w:t>
      </w:r>
    </w:p>
    <w:sectPr w:rsidR="00047829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F1926" w14:textId="77777777" w:rsidR="006003AA" w:rsidRDefault="006003AA">
      <w:pPr>
        <w:spacing w:after="0" w:line="240" w:lineRule="auto"/>
      </w:pPr>
      <w:r>
        <w:separator/>
      </w:r>
    </w:p>
  </w:endnote>
  <w:endnote w:type="continuationSeparator" w:id="0">
    <w:p w14:paraId="64ED3554" w14:textId="77777777" w:rsidR="006003AA" w:rsidRDefault="0060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83914" w14:textId="77777777" w:rsidR="00047829" w:rsidRDefault="00B26C13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52476" w14:textId="77777777" w:rsidR="006003AA" w:rsidRDefault="006003AA">
      <w:pPr>
        <w:spacing w:after="0" w:line="240" w:lineRule="auto"/>
      </w:pPr>
      <w:r>
        <w:separator/>
      </w:r>
    </w:p>
  </w:footnote>
  <w:footnote w:type="continuationSeparator" w:id="0">
    <w:p w14:paraId="3836826A" w14:textId="77777777" w:rsidR="006003AA" w:rsidRDefault="0060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794C85"/>
    <w:multiLevelType w:val="hybridMultilevel"/>
    <w:tmpl w:val="AF1E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20CFD"/>
    <w:multiLevelType w:val="hybridMultilevel"/>
    <w:tmpl w:val="1010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60"/>
    <w:rsid w:val="00017B59"/>
    <w:rsid w:val="00047829"/>
    <w:rsid w:val="00075D2F"/>
    <w:rsid w:val="000D63AF"/>
    <w:rsid w:val="000F6D8D"/>
    <w:rsid w:val="0012658D"/>
    <w:rsid w:val="00303467"/>
    <w:rsid w:val="00462B11"/>
    <w:rsid w:val="004A1B47"/>
    <w:rsid w:val="004A650E"/>
    <w:rsid w:val="00592FB9"/>
    <w:rsid w:val="006003AA"/>
    <w:rsid w:val="0074395B"/>
    <w:rsid w:val="007C7231"/>
    <w:rsid w:val="009938DA"/>
    <w:rsid w:val="00A34243"/>
    <w:rsid w:val="00A91629"/>
    <w:rsid w:val="00AD7160"/>
    <w:rsid w:val="00B26C13"/>
    <w:rsid w:val="00B45506"/>
    <w:rsid w:val="00C36412"/>
    <w:rsid w:val="00CF7512"/>
    <w:rsid w:val="00DB2010"/>
    <w:rsid w:val="00F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F72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7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ganjain/Library/Containers/com.microsoft.Word/Data/Library/Caches/1033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4D1721-9EF3-5840-84FC-19309F32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0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Jain</dc:creator>
  <cp:keywords/>
  <dc:description/>
  <cp:lastModifiedBy>Gagan Jain</cp:lastModifiedBy>
  <cp:revision>2</cp:revision>
  <dcterms:created xsi:type="dcterms:W3CDTF">2016-09-19T01:32:00Z</dcterms:created>
  <dcterms:modified xsi:type="dcterms:W3CDTF">2016-09-19T01:32:00Z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